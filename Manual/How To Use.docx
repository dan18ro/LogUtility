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BE7D4A" w:rsidRDefault="002C521E">
              <w:pPr>
                <w:pStyle w:val="Publishwithline"/>
              </w:pPr>
              <w:r>
                <w:t xml:space="preserve">How </w:t>
              </w:r>
              <w:proofErr w:type="gramStart"/>
              <w:r>
                <w:t>To</w:t>
              </w:r>
              <w:proofErr w:type="gramEnd"/>
              <w:r>
                <w:t xml:space="preserve"> Use</w:t>
              </w:r>
            </w:p>
          </w:sdtContent>
        </w:sdt>
        <w:p w:rsidR="00BE7D4A" w:rsidRDefault="00BE7D4A">
          <w:pPr>
            <w:pStyle w:val="underline"/>
          </w:pPr>
        </w:p>
        <w:p w:rsidR="00BE7D4A" w:rsidRDefault="001A0C0E">
          <w:pPr>
            <w:pStyle w:val="PadderBetweenControlandBody"/>
          </w:pPr>
        </w:p>
      </w:sdtContent>
    </w:sdt>
    <w:p w:rsidR="00BE7D4A" w:rsidRDefault="002C521E">
      <w:r>
        <w:t>This component was created in order to have a quick way of integrating log4net logging into .Net applications.</w:t>
      </w:r>
    </w:p>
    <w:p w:rsidR="002C521E" w:rsidRDefault="002C521E">
      <w:r>
        <w:t xml:space="preserve">The module provides 3 implementations: </w:t>
      </w:r>
    </w:p>
    <w:p w:rsidR="002C521E" w:rsidRDefault="002C521E" w:rsidP="002C521E">
      <w:pPr>
        <w:pStyle w:val="ListParagraph"/>
        <w:numPr>
          <w:ilvl w:val="0"/>
          <w:numId w:val="1"/>
        </w:numPr>
      </w:pPr>
      <w:proofErr w:type="spellStart"/>
      <w:r>
        <w:t>LogUtil</w:t>
      </w:r>
      <w:proofErr w:type="spellEnd"/>
      <w:r>
        <w:t xml:space="preserve"> – synchronous logging;</w:t>
      </w:r>
    </w:p>
    <w:p w:rsidR="002C521E" w:rsidRDefault="002C521E" w:rsidP="002C521E">
      <w:pPr>
        <w:pStyle w:val="ListParagraph"/>
        <w:numPr>
          <w:ilvl w:val="0"/>
          <w:numId w:val="1"/>
        </w:numPr>
      </w:pPr>
      <w:proofErr w:type="spellStart"/>
      <w:r>
        <w:t>AsynchronousLogUtil</w:t>
      </w:r>
      <w:proofErr w:type="spellEnd"/>
      <w:r>
        <w:t xml:space="preserve"> – asynchronous logging;</w:t>
      </w:r>
    </w:p>
    <w:p w:rsidR="002C521E" w:rsidRDefault="002C521E" w:rsidP="002C521E">
      <w:pPr>
        <w:pStyle w:val="ListParagraph"/>
        <w:numPr>
          <w:ilvl w:val="0"/>
          <w:numId w:val="1"/>
        </w:numPr>
      </w:pPr>
      <w:proofErr w:type="spellStart"/>
      <w:r>
        <w:t>NullLogger</w:t>
      </w:r>
      <w:proofErr w:type="spellEnd"/>
      <w:r>
        <w:t xml:space="preserve"> – empty implementation to use when wanting to disable logging in one component.</w:t>
      </w:r>
    </w:p>
    <w:p w:rsidR="002C521E" w:rsidRDefault="002C521E" w:rsidP="002C521E"/>
    <w:p w:rsidR="002C521E" w:rsidRDefault="00FB1ECA" w:rsidP="002C521E">
      <w:r>
        <w:t xml:space="preserve">The component provides </w:t>
      </w:r>
      <w:proofErr w:type="spellStart"/>
      <w:r>
        <w:t>ILogUtil</w:t>
      </w:r>
      <w:proofErr w:type="spellEnd"/>
      <w:r>
        <w:t xml:space="preserve"> interface, which is implemented by the 3 above classes.</w:t>
      </w:r>
    </w:p>
    <w:p w:rsidR="00FB1ECA" w:rsidRDefault="00FB1ECA" w:rsidP="002C521E">
      <w:r>
        <w:t>Instantiating loggers:</w:t>
      </w:r>
    </w:p>
    <w:p w:rsidR="005A390B" w:rsidRDefault="005A390B" w:rsidP="005A390B">
      <w:pPr>
        <w:pStyle w:val="ListParagraph"/>
        <w:numPr>
          <w:ilvl w:val="0"/>
          <w:numId w:val="2"/>
        </w:numPr>
      </w:pPr>
      <w:r>
        <w:t>Asynchronous:</w:t>
      </w:r>
    </w:p>
    <w:p w:rsidR="00FB1ECA" w:rsidRDefault="00FB1ECA" w:rsidP="00FB1ECA">
      <w:pPr>
        <w:autoSpaceDE w:val="0"/>
        <w:autoSpaceDN w:val="0"/>
        <w:adjustRightInd w:val="0"/>
        <w:spacing w:after="0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B1ECA" w:rsidRDefault="00FB1ECA" w:rsidP="00FB1ECA">
      <w:pPr>
        <w:autoSpaceDE w:val="0"/>
        <w:autoSpaceDN w:val="0"/>
        <w:adjustRightInd w:val="0"/>
        <w:spacing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ILogConfiguration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config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LogConfiguration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LoggerTestApp.exe.config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LogUtil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B470C" w:rsidRDefault="00FB1ECA" w:rsidP="00BB470C">
      <w:pPr>
        <w:rPr>
          <w:rFonts w:ascii="Consolas" w:hAnsi="Consolas" w:cs="Consolas"/>
          <w:color w:val="57A64A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ILogUtil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logger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AsynchrounousLogUtil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config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//second parameter is for Console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 xml:space="preserve"> enabling</w:t>
      </w:r>
      <w:r>
        <w:rPr>
          <w:rFonts w:ascii="Consolas" w:hAnsi="Consolas" w:cs="Consolas"/>
          <w:color w:val="57A64A"/>
          <w:sz w:val="19"/>
          <w:szCs w:val="19"/>
          <w:highlight w:val="black"/>
        </w:rPr>
        <w:t>.</w:t>
      </w:r>
    </w:p>
    <w:p w:rsidR="00BB470C" w:rsidRDefault="00BB470C" w:rsidP="00BB470C">
      <w:pPr>
        <w:autoSpaceDE w:val="0"/>
        <w:autoSpaceDN w:val="0"/>
        <w:adjustRightInd w:val="0"/>
        <w:spacing w:after="0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logger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LogStartUpInformation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B1ECA" w:rsidRDefault="00BB470C" w:rsidP="00BB470C">
      <w:pPr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logger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Info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"Message Test {0},{2}"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"text"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B470C" w:rsidRDefault="00BB470C" w:rsidP="00BB470C"/>
    <w:p w:rsidR="005A390B" w:rsidRDefault="005A390B" w:rsidP="005A390B">
      <w:pPr>
        <w:pStyle w:val="ListParagraph"/>
        <w:numPr>
          <w:ilvl w:val="0"/>
          <w:numId w:val="2"/>
        </w:numPr>
      </w:pPr>
      <w:proofErr w:type="spellStart"/>
      <w:r>
        <w:t>Synchrounous</w:t>
      </w:r>
      <w:proofErr w:type="spellEnd"/>
      <w:r>
        <w:t>:</w:t>
      </w:r>
    </w:p>
    <w:p w:rsidR="005A390B" w:rsidRDefault="005A390B" w:rsidP="005A390B">
      <w:pPr>
        <w:autoSpaceDE w:val="0"/>
        <w:autoSpaceDN w:val="0"/>
        <w:adjustRightInd w:val="0"/>
        <w:spacing w:after="0"/>
        <w:ind w:left="360" w:firstLine="720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ILogConfiguration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config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LogConfiguration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LoggerTestApp.exe.config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LogUtil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A390B" w:rsidRDefault="005A390B" w:rsidP="005A390B">
      <w:pPr>
        <w:autoSpaceDE w:val="0"/>
        <w:autoSpaceDN w:val="0"/>
        <w:adjustRightInd w:val="0"/>
        <w:spacing w:after="0"/>
        <w:rPr>
          <w:rFonts w:ascii="Consolas" w:hAnsi="Consolas" w:cs="Consolas"/>
          <w:color w:val="DCDCDC"/>
          <w:sz w:val="19"/>
          <w:szCs w:val="19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ILogUtil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logger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EC9B0"/>
          <w:sz w:val="19"/>
          <w:szCs w:val="19"/>
          <w:highlight w:val="black"/>
        </w:rPr>
        <w:t>LogUtil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config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5A390B" w:rsidRDefault="005A390B" w:rsidP="005A390B">
      <w:pPr>
        <w:autoSpaceDE w:val="0"/>
        <w:autoSpaceDN w:val="0"/>
        <w:adjustRightInd w:val="0"/>
        <w:spacing w:after="0"/>
        <w:rPr>
          <w:rFonts w:ascii="Consolas" w:hAnsi="Consolas" w:cs="Consolas"/>
          <w:color w:val="DCDCDC"/>
          <w:sz w:val="19"/>
          <w:szCs w:val="19"/>
        </w:rPr>
      </w:pPr>
    </w:p>
    <w:p w:rsidR="005A390B" w:rsidRDefault="005A390B" w:rsidP="005A390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Null Logger:</w:t>
      </w:r>
    </w:p>
    <w:p w:rsidR="001A0C0E" w:rsidRDefault="001A0C0E" w:rsidP="001A0C0E">
      <w:pPr>
        <w:pStyle w:val="ListParagraph"/>
        <w:autoSpaceDE w:val="0"/>
        <w:autoSpaceDN w:val="0"/>
        <w:adjustRightInd w:val="0"/>
        <w:spacing w:after="0"/>
        <w:ind w:left="1080"/>
      </w:pPr>
      <w:bookmarkStart w:id="0" w:name="_GoBack"/>
      <w:bookmarkEnd w:id="0"/>
    </w:p>
    <w:p w:rsidR="005A390B" w:rsidRDefault="0025099A" w:rsidP="005A390B">
      <w:pPr>
        <w:pStyle w:val="ListParagraph"/>
        <w:autoSpaceDE w:val="0"/>
        <w:autoSpaceDN w:val="0"/>
        <w:adjustRightInd w:val="0"/>
        <w:spacing w:after="0"/>
        <w:ind w:left="1080"/>
      </w:pPr>
      <w:proofErr w:type="spellStart"/>
      <w:r>
        <w:rPr>
          <w:rFonts w:ascii="Consolas" w:hAnsi="Consolas" w:cs="Consolas"/>
          <w:color w:val="B8D7A3"/>
          <w:sz w:val="19"/>
          <w:szCs w:val="19"/>
          <w:highlight w:val="black"/>
        </w:rPr>
        <w:t>ILogUtil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logger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NullLogger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Instance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sectPr w:rsidR="005A390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01F44"/>
    <w:multiLevelType w:val="hybridMultilevel"/>
    <w:tmpl w:val="A2867BB2"/>
    <w:lvl w:ilvl="0" w:tplc="ED66FE4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9952D5"/>
    <w:multiLevelType w:val="hybridMultilevel"/>
    <w:tmpl w:val="0BB471A8"/>
    <w:lvl w:ilvl="0" w:tplc="B6AED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C521E"/>
    <w:rsid w:val="001A0C0E"/>
    <w:rsid w:val="0025099A"/>
    <w:rsid w:val="002C521E"/>
    <w:rsid w:val="005A390B"/>
    <w:rsid w:val="00781D2D"/>
    <w:rsid w:val="00BB470C"/>
    <w:rsid w:val="00BE7D4A"/>
    <w:rsid w:val="00FB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3AA9E3-4B23-433B-A358-520659A8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six\AppData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8B186-0458-430E-A138-F6D57F301E1F}"/>
      </w:docPartPr>
      <w:docPartBody>
        <w:p w:rsidR="00000000" w:rsidRDefault="00843274">
          <w:r w:rsidRPr="00292855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74"/>
    <w:rsid w:val="0011113E"/>
    <w:rsid w:val="0084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32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How To Use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</Template>
  <TotalTime>16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itsix</dc:creator>
  <cp:keywords/>
  <dc:description/>
  <cp:lastModifiedBy>Daniel Rosca</cp:lastModifiedBy>
  <cp:revision>5</cp:revision>
  <dcterms:created xsi:type="dcterms:W3CDTF">2015-05-29T11:28:00Z</dcterms:created>
  <dcterms:modified xsi:type="dcterms:W3CDTF">2015-05-29T11:44:00Z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